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14:paraId="66BFDA85" w14:textId="77777777" w:rsidTr="005C44D4">
        <w:tc>
          <w:tcPr>
            <w:tcW w:w="10458" w:type="dxa"/>
            <w:gridSpan w:val="4"/>
            <w:shd w:val="pct10" w:color="auto" w:fill="auto"/>
          </w:tcPr>
          <w:p w14:paraId="6BBDADC2" w14:textId="77777777" w:rsidR="00245DEB" w:rsidRDefault="00245DEB" w:rsidP="00C82AF0">
            <w:pPr>
              <w:pStyle w:val="Standard1"/>
              <w:ind w:left="720" w:hanging="720"/>
            </w:pPr>
            <w:bookmarkStart w:id="0" w:name="MinuteAdditional"/>
            <w:bookmarkEnd w:id="0"/>
          </w:p>
        </w:tc>
      </w:tr>
      <w:tr w:rsidR="00245DEB" w14:paraId="1628C242" w14:textId="77777777" w:rsidTr="005C44D4">
        <w:tc>
          <w:tcPr>
            <w:tcW w:w="5238" w:type="dxa"/>
            <w:gridSpan w:val="3"/>
            <w:shd w:val="pct10" w:color="auto" w:fill="auto"/>
          </w:tcPr>
          <w:p w14:paraId="692F01A5" w14:textId="425852B7"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Capstone Team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0B225D">
              <w:rPr>
                <w:b/>
                <w:sz w:val="40"/>
              </w:rPr>
              <w:t>#1</w:t>
            </w:r>
          </w:p>
        </w:tc>
        <w:tc>
          <w:tcPr>
            <w:tcW w:w="5220" w:type="dxa"/>
            <w:shd w:val="pct10" w:color="auto" w:fill="auto"/>
          </w:tcPr>
          <w:p w14:paraId="4B5F1545" w14:textId="22579075" w:rsidR="00245DEB" w:rsidRDefault="00136D2C" w:rsidP="000B225D">
            <w:pPr>
              <w:pStyle w:val="Standard1"/>
              <w:tabs>
                <w:tab w:val="left" w:pos="1567"/>
              </w:tabs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  <w:r w:rsidR="000B225D">
              <w:rPr>
                <w:b/>
                <w:sz w:val="24"/>
              </w:rPr>
              <w:t xml:space="preserve"> </w:t>
            </w:r>
            <w:r w:rsidR="000B225D">
              <w:rPr>
                <w:b/>
                <w:sz w:val="24"/>
              </w:rPr>
              <w:tab/>
              <w:t>Thursday, September 22, 2016</w:t>
            </w:r>
          </w:p>
          <w:p w14:paraId="19BFDB59" w14:textId="734090A6" w:rsidR="00245DEB" w:rsidRDefault="00136D2C" w:rsidP="000B225D">
            <w:pPr>
              <w:pStyle w:val="Standard1"/>
              <w:tabs>
                <w:tab w:val="left" w:pos="1567"/>
              </w:tabs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0B225D">
              <w:rPr>
                <w:b/>
                <w:sz w:val="24"/>
              </w:rPr>
              <w:tab/>
              <w:t>12:00 PM</w:t>
            </w:r>
          </w:p>
          <w:p w14:paraId="704EB2A8" w14:textId="7D31B77E" w:rsidR="00245DEB" w:rsidRDefault="00136D2C" w:rsidP="000B225D">
            <w:pPr>
              <w:pStyle w:val="Standard1"/>
              <w:tabs>
                <w:tab w:val="left" w:pos="1567"/>
              </w:tabs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0B225D">
              <w:rPr>
                <w:b/>
                <w:sz w:val="24"/>
              </w:rPr>
              <w:tab/>
              <w:t>GBC Casa Loma: C333B</w:t>
            </w:r>
          </w:p>
        </w:tc>
      </w:tr>
      <w:bookmarkEnd w:id="1"/>
      <w:tr w:rsidR="00245DEB" w14:paraId="078FE579" w14:textId="77777777" w:rsidTr="005C44D4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14:paraId="34B10EC2" w14:textId="77777777" w:rsidR="00245DEB" w:rsidRDefault="00245DEB">
            <w:pPr>
              <w:pStyle w:val="Standard1"/>
            </w:pPr>
          </w:p>
        </w:tc>
      </w:tr>
      <w:tr w:rsidR="00245DEB" w14:paraId="0F25EB92" w14:textId="77777777" w:rsidTr="005C44D4">
        <w:tc>
          <w:tcPr>
            <w:tcW w:w="10458" w:type="dxa"/>
            <w:gridSpan w:val="4"/>
          </w:tcPr>
          <w:p w14:paraId="366300E4" w14:textId="77777777" w:rsidR="00245DEB" w:rsidRDefault="00245DEB">
            <w:pPr>
              <w:pStyle w:val="Standard1"/>
            </w:pPr>
          </w:p>
        </w:tc>
      </w:tr>
      <w:tr w:rsidR="00245DEB" w14:paraId="10A516B1" w14:textId="77777777" w:rsidTr="005C44D4">
        <w:tc>
          <w:tcPr>
            <w:tcW w:w="2088" w:type="dxa"/>
          </w:tcPr>
          <w:p w14:paraId="3CCAF11E" w14:textId="77777777" w:rsidR="00245DEB" w:rsidRDefault="00245DEB">
            <w:bookmarkStart w:id="3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14:paraId="5090E4C3" w14:textId="5AA2E8E1" w:rsidR="00245DEB" w:rsidRDefault="005F567E" w:rsidP="005F567E">
            <w:pPr>
              <w:pStyle w:val="Standard1"/>
              <w:tabs>
                <w:tab w:val="left" w:pos="4146"/>
              </w:tabs>
            </w:pPr>
            <w:r w:rsidRPr="005F567E">
              <w:t xml:space="preserve">Jonathon </w:t>
            </w:r>
            <w:proofErr w:type="spellStart"/>
            <w:r w:rsidRPr="005F567E">
              <w:t>Orsi</w:t>
            </w:r>
            <w:proofErr w:type="spellEnd"/>
            <w:r w:rsidR="00136D2C">
              <w:t xml:space="preserve"> </w:t>
            </w:r>
            <w:r>
              <w:tab/>
              <w:t>Kazuma Sato</w:t>
            </w:r>
          </w:p>
          <w:p w14:paraId="61A4F703" w14:textId="5C3D3FB3" w:rsidR="00136D2C" w:rsidRDefault="005F567E" w:rsidP="008F5289">
            <w:pPr>
              <w:pStyle w:val="Standard1"/>
              <w:tabs>
                <w:tab w:val="left" w:pos="4146"/>
              </w:tabs>
            </w:pPr>
            <w:proofErr w:type="spellStart"/>
            <w:r w:rsidRPr="005F567E">
              <w:t>Pavle</w:t>
            </w:r>
            <w:proofErr w:type="spellEnd"/>
            <w:r w:rsidRPr="005F567E">
              <w:t xml:space="preserve"> </w:t>
            </w:r>
            <w:proofErr w:type="spellStart"/>
            <w:r w:rsidRPr="005F567E">
              <w:t>Boraniev</w:t>
            </w:r>
            <w:proofErr w:type="spellEnd"/>
            <w:r w:rsidR="008F5289">
              <w:tab/>
              <w:t>Mark Gallant-Wheeler</w:t>
            </w:r>
          </w:p>
        </w:tc>
      </w:tr>
      <w:bookmarkEnd w:id="3"/>
      <w:tr w:rsidR="00245DEB" w14:paraId="2B03F934" w14:textId="77777777" w:rsidTr="005C44D4">
        <w:tc>
          <w:tcPr>
            <w:tcW w:w="10458" w:type="dxa"/>
            <w:gridSpan w:val="4"/>
          </w:tcPr>
          <w:p w14:paraId="28644DA8" w14:textId="77777777" w:rsidR="00245DEB" w:rsidRDefault="00245DEB">
            <w:pPr>
              <w:pStyle w:val="Standard1"/>
            </w:pPr>
          </w:p>
        </w:tc>
      </w:tr>
      <w:tr w:rsidR="00245DEB" w14:paraId="7BC645B1" w14:textId="77777777" w:rsidTr="00136D2C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27C0B31" w14:textId="77777777" w:rsidR="00245DEB" w:rsidRDefault="00245DEB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14:paraId="7CFF37A6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C90EA" w14:textId="77777777"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00CFD" w14:textId="77777777"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AD2CA9" w14:paraId="4769D40C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06DCA1" w14:textId="77777777" w:rsidR="00AD2CA9" w:rsidRDefault="0078335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4AFA1C" w14:textId="77777777" w:rsidR="00D115B1" w:rsidRDefault="00D115B1" w:rsidP="00D115B1">
            <w:pPr>
              <w:pStyle w:val="Standard1"/>
              <w:spacing w:before="120" w:after="120"/>
            </w:pPr>
          </w:p>
        </w:tc>
      </w:tr>
      <w:tr w:rsidR="00D115B1" w14:paraId="5A843EB1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F89BF6" w14:textId="77777777" w:rsidR="00D115B1" w:rsidRDefault="00136D2C" w:rsidP="00F44F3A">
            <w:pPr>
              <w:pStyle w:val="Standard1"/>
              <w:spacing w:before="120" w:after="120"/>
            </w:pPr>
            <w:bookmarkStart w:id="5" w:name="_GoBack"/>
            <w:r>
              <w:t>Item # 1…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410C5" w14:textId="77777777" w:rsidR="00D115B1" w:rsidRDefault="00D115B1" w:rsidP="00F44F3A">
            <w:pPr>
              <w:pStyle w:val="Standard1"/>
              <w:spacing w:before="120" w:after="120"/>
            </w:pPr>
          </w:p>
        </w:tc>
      </w:tr>
      <w:bookmarkEnd w:id="5"/>
      <w:tr w:rsidR="00136D2C" w14:paraId="6199BBE2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5E026" w14:textId="77777777" w:rsidR="00136D2C" w:rsidRDefault="00136D2C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54CF19" w14:textId="77777777" w:rsidR="00136D2C" w:rsidRDefault="00136D2C" w:rsidP="00F44F3A">
            <w:pPr>
              <w:pStyle w:val="Standard1"/>
              <w:spacing w:before="120" w:after="120"/>
            </w:pPr>
          </w:p>
        </w:tc>
      </w:tr>
      <w:tr w:rsidR="00136D2C" w14:paraId="47378BD1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9CA15" w14:textId="77777777" w:rsidR="00136D2C" w:rsidRDefault="00136D2C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A6092" w14:textId="77777777" w:rsidR="00136D2C" w:rsidRDefault="00136D2C" w:rsidP="00F44F3A">
            <w:pPr>
              <w:pStyle w:val="Standard1"/>
              <w:spacing w:before="120" w:after="120"/>
            </w:pPr>
          </w:p>
        </w:tc>
      </w:tr>
      <w:tr w:rsidR="002F0147" w14:paraId="6DB2192B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BB568" w14:textId="77777777" w:rsidR="002F0147" w:rsidRDefault="002F0147" w:rsidP="00F44F3A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B2083" w14:textId="77777777" w:rsidR="002F0147" w:rsidRDefault="002F0147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14:paraId="47CB113D" w14:textId="057BD27D" w:rsidR="002F0147" w:rsidRDefault="008F5289" w:rsidP="00F44F3A">
            <w:pPr>
              <w:pStyle w:val="Standard1"/>
              <w:spacing w:before="120" w:after="120"/>
            </w:pPr>
            <w:r>
              <w:t>#1</w:t>
            </w:r>
          </w:p>
          <w:p w14:paraId="54612E38" w14:textId="77777777" w:rsidR="002F0147" w:rsidRDefault="002F0147" w:rsidP="00F44F3A">
            <w:pPr>
              <w:pStyle w:val="Standard1"/>
              <w:spacing w:before="120" w:after="120"/>
            </w:pPr>
            <w:r>
              <w:t>#2 …</w:t>
            </w:r>
          </w:p>
          <w:p w14:paraId="2F370B1D" w14:textId="77777777" w:rsidR="002F0147" w:rsidRDefault="002F0147" w:rsidP="00F44F3A">
            <w:pPr>
              <w:pStyle w:val="Standard1"/>
              <w:spacing w:before="120" w:after="120"/>
            </w:pPr>
            <w:r>
              <w:t>…</w:t>
            </w:r>
          </w:p>
        </w:tc>
      </w:tr>
      <w:tr w:rsidR="00F44F3A" w14:paraId="0CAA401A" w14:textId="7777777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C8B51" w14:textId="77777777" w:rsidR="00F44F3A" w:rsidRDefault="00F44F3A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F996A4" w14:textId="77777777" w:rsidR="00F44F3A" w:rsidRDefault="00136D2C" w:rsidP="00F44F3A">
            <w:pPr>
              <w:pStyle w:val="Standard1"/>
              <w:spacing w:before="120" w:after="120"/>
            </w:pPr>
            <w:r>
              <w:t>Date:</w:t>
            </w:r>
          </w:p>
          <w:p w14:paraId="3A14E0DA" w14:textId="77777777" w:rsidR="00136D2C" w:rsidRDefault="00136D2C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14:paraId="4E02EBC7" w14:textId="77777777" w:rsidR="00136D2C" w:rsidRDefault="00136D2C" w:rsidP="00F44F3A">
            <w:pPr>
              <w:pStyle w:val="Standard1"/>
              <w:spacing w:before="120" w:after="120"/>
            </w:pPr>
            <w:r>
              <w:t>Location:</w:t>
            </w:r>
          </w:p>
          <w:p w14:paraId="611C104D" w14:textId="77777777" w:rsidR="00F44F3A" w:rsidRDefault="00136D2C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</w:tc>
      </w:tr>
    </w:tbl>
    <w:p w14:paraId="7A69EF06" w14:textId="77777777"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DEB"/>
    <w:rsid w:val="00056104"/>
    <w:rsid w:val="00062C8D"/>
    <w:rsid w:val="00073410"/>
    <w:rsid w:val="00087F03"/>
    <w:rsid w:val="000B225D"/>
    <w:rsid w:val="000B66C5"/>
    <w:rsid w:val="000D29B9"/>
    <w:rsid w:val="000E1E0D"/>
    <w:rsid w:val="00120431"/>
    <w:rsid w:val="0012691A"/>
    <w:rsid w:val="00136D2C"/>
    <w:rsid w:val="001B7575"/>
    <w:rsid w:val="001D01D2"/>
    <w:rsid w:val="00207F81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5F567E"/>
    <w:rsid w:val="00616A77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C0B2F"/>
    <w:rsid w:val="007D7312"/>
    <w:rsid w:val="007E19F9"/>
    <w:rsid w:val="00815FE8"/>
    <w:rsid w:val="008A7CFF"/>
    <w:rsid w:val="008C34CB"/>
    <w:rsid w:val="008F5289"/>
    <w:rsid w:val="00914913"/>
    <w:rsid w:val="009D7B44"/>
    <w:rsid w:val="009E187C"/>
    <w:rsid w:val="009E5D4F"/>
    <w:rsid w:val="00A1225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E476A"/>
    <w:rsid w:val="00C267F1"/>
    <w:rsid w:val="00C354D5"/>
    <w:rsid w:val="00C641E4"/>
    <w:rsid w:val="00C73F96"/>
    <w:rsid w:val="00C82AF0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3F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2016-09-22T17:38:00Z</dcterms:created>
  <dcterms:modified xsi:type="dcterms:W3CDTF">2016-09-22T20:16:00Z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