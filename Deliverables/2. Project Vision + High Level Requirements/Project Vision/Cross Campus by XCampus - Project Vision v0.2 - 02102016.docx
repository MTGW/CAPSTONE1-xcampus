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950AB6">
                  <w:rPr>
                    <w:rFonts w:ascii="Arial" w:hAnsi="Arial" w:cs="Arial"/>
                    <w:b/>
                    <w:bCs/>
                    <w:lang w:val="en-GB"/>
                  </w:rPr>
                  <w:t>0.2</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38B7BD87" w:rsidR="00807C3C" w:rsidRPr="00D66980" w:rsidRDefault="00115213">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2AB51589" w:rsidR="004F0C64" w:rsidRPr="00D66980" w:rsidRDefault="003137A8" w:rsidP="00996075">
            <w:pPr>
              <w:rPr>
                <w:rFonts w:cs="Arial"/>
              </w:rPr>
            </w:pPr>
            <w:r>
              <w:rPr>
                <w:rFonts w:cs="Arial"/>
              </w:rPr>
              <w:t>1.0</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6BB4EB26" w:rsidR="009B198D" w:rsidRPr="00D66980" w:rsidRDefault="003137A8" w:rsidP="00996075">
            <w:pPr>
              <w:rPr>
                <w:rFonts w:cs="Arial"/>
              </w:rPr>
            </w:pPr>
            <w:r>
              <w:rPr>
                <w:rFonts w:cs="Arial"/>
              </w:rPr>
              <w:t>1.1</w:t>
            </w:r>
          </w:p>
        </w:tc>
        <w:tc>
          <w:tcPr>
            <w:tcW w:w="6237" w:type="dxa"/>
          </w:tcPr>
          <w:p w14:paraId="5AC6686F" w14:textId="3398AF25" w:rsidR="009B198D" w:rsidRPr="00D66980" w:rsidRDefault="00DA4EF2" w:rsidP="00996075">
            <w:pPr>
              <w:rPr>
                <w:rFonts w:cs="Arial"/>
              </w:rPr>
            </w:pPr>
            <w:r>
              <w:rPr>
                <w:rFonts w:cs="Arial"/>
              </w:rPr>
              <w:t>Anjana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F263F9D"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96357A7"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32697FA" w14:textId="77777777" w:rsidR="00EC5C9A" w:rsidRDefault="00115213">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2AA14AD5" w14:textId="77777777" w:rsidR="00EC5C9A" w:rsidRDefault="00115213">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08C08E58"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5E218BF3"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EC5C9A">
              <w:rPr>
                <w:noProof/>
                <w:webHidden/>
              </w:rPr>
              <w:t>5</w:t>
            </w:r>
            <w:r w:rsidR="00EC5C9A">
              <w:rPr>
                <w:noProof/>
                <w:webHidden/>
              </w:rPr>
              <w:fldChar w:fldCharType="end"/>
            </w:r>
          </w:hyperlink>
        </w:p>
        <w:p w14:paraId="4802DC24"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30C43C60"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734D0CE8"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6DF51EE8"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EC5C9A">
              <w:rPr>
                <w:noProof/>
                <w:webHidden/>
              </w:rPr>
              <w:t>7</w:t>
            </w:r>
            <w:r w:rsidR="00EC5C9A">
              <w:rPr>
                <w:noProof/>
                <w:webHidden/>
              </w:rPr>
              <w:fldChar w:fldCharType="end"/>
            </w:r>
          </w:hyperlink>
        </w:p>
        <w:p w14:paraId="6FAFA995"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4109AA59"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2AD8DD7E"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5CB5F759"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BDF0399"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599DE7F"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3AF986C7" w14:textId="77777777" w:rsidR="00EC5C9A" w:rsidRDefault="00115213">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11B45591"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4E4343E9" w14:textId="77777777" w:rsidR="00EC5C9A" w:rsidRDefault="00115213">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492FE421"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386607D3" w14:textId="2590FED8" w:rsidR="00C7590B" w:rsidRDefault="00FD51E4" w:rsidP="00FD51E4">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3DB69BB6" w:rsidR="00FD51E4" w:rsidRDefault="00FD51E4" w:rsidP="00FD51E4">
      <w:pPr>
        <w:pStyle w:val="Heading3"/>
      </w:pPr>
      <w:bookmarkStart w:id="3" w:name="_Toc463304958"/>
      <w:r>
        <w:t>In Scope</w:t>
      </w:r>
      <w:bookmarkEnd w:id="3"/>
    </w:p>
    <w:p w14:paraId="64CF973B" w14:textId="77777777" w:rsidR="00C12B4B" w:rsidRPr="00C12B4B" w:rsidRDefault="00C12B4B" w:rsidP="00C12B4B"/>
    <w:p w14:paraId="5AC66899" w14:textId="1C606095" w:rsidR="00B62E19" w:rsidRDefault="00B62E19" w:rsidP="00FD51E4">
      <w:pPr>
        <w:pStyle w:val="Heading3"/>
      </w:pPr>
      <w:bookmarkStart w:id="4" w:name="_Toc463304959"/>
      <w:r w:rsidRPr="00FD51E4">
        <w:t>Out</w:t>
      </w:r>
      <w:r w:rsidRPr="00D66980">
        <w:t xml:space="preserve"> of Scope</w:t>
      </w:r>
      <w:bookmarkEnd w:id="4"/>
    </w:p>
    <w:p w14:paraId="16A7779A" w14:textId="77777777" w:rsidR="004079FC" w:rsidRPr="004079FC" w:rsidRDefault="004079FC" w:rsidP="004079FC">
      <w:bookmarkStart w:id="5" w:name="_GoBack"/>
      <w:bookmarkEnd w:id="5"/>
    </w:p>
    <w:p w14:paraId="5AC6689B" w14:textId="33966E98" w:rsidR="00B62E19" w:rsidRDefault="00B62E19" w:rsidP="00CD4B82">
      <w:pPr>
        <w:pStyle w:val="Heading2"/>
        <w:spacing w:after="240"/>
        <w:rPr>
          <w:rFonts w:cs="Arial"/>
        </w:rPr>
      </w:pPr>
      <w:bookmarkStart w:id="6" w:name="_Toc463304960"/>
      <w:r w:rsidRPr="00D66980">
        <w:rPr>
          <w:rFonts w:cs="Arial"/>
        </w:rPr>
        <w:t>Definitions, Acronyms, and Abbreviations</w:t>
      </w:r>
      <w:bookmarkEnd w:id="6"/>
    </w:p>
    <w:p w14:paraId="50A4A6C3" w14:textId="1358379F" w:rsidR="003731AC" w:rsidRDefault="003731AC" w:rsidP="003731AC">
      <w:pPr>
        <w:rPr>
          <w:rFonts w:cs="Arial"/>
        </w:rPr>
      </w:pPr>
      <w:r>
        <w:rPr>
          <w:rFonts w:cs="Arial"/>
        </w:rPr>
        <w:t>CCCLE – Cross Campus Collaborative Learning Environment</w:t>
      </w:r>
    </w:p>
    <w:p w14:paraId="3A5A9B6A" w14:textId="3B8D96FE" w:rsidR="003731AC" w:rsidRDefault="003731AC" w:rsidP="003731AC">
      <w:pPr>
        <w:rPr>
          <w:rFonts w:cs="Arial"/>
        </w:rPr>
      </w:pPr>
      <w:r>
        <w:rPr>
          <w:rFonts w:cs="Arial"/>
        </w:rPr>
        <w:t>Android – Google operating system running on smart phones. It is one of the target platforms Cross Campus will be designed and built for.</w:t>
      </w:r>
    </w:p>
    <w:p w14:paraId="5F9BBDBB" w14:textId="77777777" w:rsidR="0077495B" w:rsidRDefault="003731AC" w:rsidP="0077495B">
      <w:pPr>
        <w:rPr>
          <w:rFonts w:cs="Arial"/>
        </w:rPr>
      </w:pPr>
      <w:r>
        <w:rPr>
          <w:rFonts w:cs="Arial"/>
        </w:rPr>
        <w:t>iPhone – Apple operating system running on iOS devices. It is one of the target platforms for which Cross Campus with be designed and built for.</w:t>
      </w:r>
      <w:bookmarkStart w:id="7" w:name="_Toc463304961"/>
    </w:p>
    <w:p w14:paraId="5AC6689E" w14:textId="74CA9DF9" w:rsidR="00687848" w:rsidRPr="00E0380C" w:rsidRDefault="00687848" w:rsidP="0077495B">
      <w:pPr>
        <w:pStyle w:val="Heading2"/>
      </w:pPr>
      <w:r w:rsidRPr="00D66980">
        <w:t>References</w:t>
      </w:r>
      <w:bookmarkEnd w:id="7"/>
    </w:p>
    <w:tbl>
      <w:tblPr>
        <w:tblStyle w:val="TableGrid"/>
        <w:tblW w:w="0" w:type="auto"/>
        <w:tblLook w:val="04A0" w:firstRow="1" w:lastRow="0" w:firstColumn="1" w:lastColumn="0" w:noHBand="0" w:noVBand="1"/>
      </w:tblPr>
      <w:tblGrid>
        <w:gridCol w:w="1526"/>
        <w:gridCol w:w="573"/>
        <w:gridCol w:w="7477"/>
      </w:tblGrid>
      <w:tr w:rsidR="0077495B" w:rsidRPr="00D66980" w14:paraId="5AC668A2" w14:textId="77777777" w:rsidTr="0077495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r>
              <w:rPr>
                <w:rFonts w:cs="Arial"/>
              </w:rPr>
              <w:t>Ver</w:t>
            </w:r>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7495B">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115213"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5AC668AC" w14:textId="278AA041" w:rsidR="00B44CAC" w:rsidRPr="00D66980" w:rsidRDefault="00B44CAC">
      <w:pPr>
        <w:rPr>
          <w:rFonts w:cs="Arial"/>
        </w:rPr>
      </w:pPr>
    </w:p>
    <w:p w14:paraId="3CAA1D07" w14:textId="77777777" w:rsidR="00D0191F" w:rsidRDefault="00D0191F">
      <w:pPr>
        <w:jc w:val="left"/>
        <w:rPr>
          <w:rFonts w:eastAsiaTheme="majorEastAsia" w:cs="Arial"/>
          <w:b/>
          <w:bCs/>
          <w:sz w:val="28"/>
          <w:szCs w:val="28"/>
        </w:rPr>
      </w:pPr>
      <w:r>
        <w:rPr>
          <w:rFonts w:cs="Arial"/>
        </w:rPr>
        <w:br w:type="page"/>
      </w:r>
    </w:p>
    <w:p w14:paraId="5AC668AD" w14:textId="7C0DE8D5" w:rsidR="0040048D" w:rsidRPr="00D66980" w:rsidRDefault="00505F7D" w:rsidP="00505F7D">
      <w:pPr>
        <w:pStyle w:val="Heading1"/>
        <w:rPr>
          <w:rFonts w:cs="Arial"/>
        </w:rPr>
      </w:pPr>
      <w:bookmarkStart w:id="8" w:name="_Toc463304962"/>
      <w:r w:rsidRPr="00D66980">
        <w:rPr>
          <w:rFonts w:cs="Arial"/>
        </w:rPr>
        <w:lastRenderedPageBreak/>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FEEDF3D"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commission based services from our Note Sharing, Tutoring, and Textbook Sales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0191F" w:rsidRDefault="00B327A4" w:rsidP="00D0191F">
            <w:pPr>
              <w:pStyle w:val="TableText"/>
              <w:rPr>
                <w:b w:val="0"/>
              </w:rPr>
            </w:pPr>
            <w:r w:rsidRPr="00D0191F">
              <w:rPr>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0191F">
            <w:pPr>
              <w:pStyle w:val="TableText"/>
            </w:pPr>
            <w:r w:rsidRPr="00D66980">
              <w:t xml:space="preserve"> is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D0191F">
            <w:pPr>
              <w:pStyle w:val="TableText"/>
            </w:pPr>
            <w: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786E6675" w:rsidR="005F31DB" w:rsidRPr="00D66980" w:rsidRDefault="00177201" w:rsidP="00D0191F">
            <w:pPr>
              <w:pStyle w:val="TableText"/>
            </w:pPr>
            <w:r>
              <w:t>GBC 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0873ABE7" w:rsidR="00056C9A" w:rsidRDefault="00056C9A" w:rsidP="00EC5C9A">
            <w:pPr>
              <w:jc w:val="left"/>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bookmarkStart w:id="17" w:name="_Toc463304971"/>
      <w:r w:rsidRPr="00D66980">
        <w:rPr>
          <w:rFonts w:cs="Arial"/>
        </w:rPr>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48410867" w14:textId="77777777" w:rsidR="00D0191F" w:rsidRDefault="00D0191F">
      <w:pPr>
        <w:jc w:val="left"/>
        <w:rPr>
          <w:rFonts w:eastAsiaTheme="majorEastAsia" w:cs="Arial"/>
          <w:b/>
          <w:bCs/>
          <w:sz w:val="28"/>
          <w:szCs w:val="28"/>
        </w:rPr>
      </w:pPr>
      <w:r>
        <w:rPr>
          <w:rFonts w:cs="Arial"/>
        </w:rPr>
        <w:br w:type="page"/>
      </w:r>
    </w:p>
    <w:p w14:paraId="032569BA" w14:textId="065D66E5" w:rsidR="007D6DC0" w:rsidRDefault="00F70B72" w:rsidP="007E39AB">
      <w:pPr>
        <w:pStyle w:val="Heading1"/>
        <w:spacing w:after="240"/>
        <w:rPr>
          <w:rFonts w:cs="Arial"/>
        </w:rPr>
      </w:pPr>
      <w:bookmarkStart w:id="18" w:name="_Toc463304972"/>
      <w:r w:rsidRPr="00D66980">
        <w:rPr>
          <w:rFonts w:cs="Arial"/>
        </w:rPr>
        <w:lastRenderedPageBreak/>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97AE" w14:textId="77777777" w:rsidR="00115213" w:rsidRDefault="00115213" w:rsidP="00E46382">
      <w:pPr>
        <w:spacing w:after="0" w:line="240" w:lineRule="auto"/>
      </w:pPr>
      <w:r>
        <w:separator/>
      </w:r>
    </w:p>
  </w:endnote>
  <w:endnote w:type="continuationSeparator" w:id="0">
    <w:p w14:paraId="3713BB15" w14:textId="77777777" w:rsidR="00115213" w:rsidRDefault="00115213"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115213" w:rsidP="003C0372">
    <w:pPr>
      <w:pStyle w:val="Footer"/>
    </w:pPr>
    <w:r>
      <w:fldChar w:fldCharType="begin"/>
    </w:r>
    <w:r>
      <w:instrText xml:space="preserve"> FILENAME  \* MERGEFORMAT </w:instrText>
    </w:r>
    <w:r>
      <w:fldChar w:fldCharType="separate"/>
    </w:r>
    <w:r w:rsidR="00D0191F">
      <w:rPr>
        <w:noProof/>
      </w:rPr>
      <w:t>Cross Campus by XCampus - Project Vision v0.2 - 02102016.docx</w:t>
    </w:r>
    <w:r>
      <w:rPr>
        <w:noProof/>
      </w:rPr>
      <w:fldChar w:fldCharType="end"/>
    </w:r>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4079FC">
      <w:rPr>
        <w:b/>
        <w:noProof/>
      </w:rPr>
      <w:t>3</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4079FC">
      <w:rPr>
        <w:b/>
        <w:noProof/>
      </w:rPr>
      <w:t>9</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64E32" w14:textId="77777777" w:rsidR="00115213" w:rsidRDefault="00115213" w:rsidP="00E46382">
      <w:pPr>
        <w:spacing w:after="0" w:line="240" w:lineRule="auto"/>
      </w:pPr>
      <w:r>
        <w:separator/>
      </w:r>
    </w:p>
  </w:footnote>
  <w:footnote w:type="continuationSeparator" w:id="0">
    <w:p w14:paraId="0C362E3A" w14:textId="77777777" w:rsidR="00115213" w:rsidRDefault="00115213"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950AB6">
      <w:rPr>
        <w:rFonts w:cs="Arial"/>
        <w:lang w:val="en-GB"/>
      </w:rPr>
      <w:t>0.2</w:t>
    </w:r>
    <w:r w:rsidR="00950AB6">
      <w:rPr>
        <w:rFonts w:cs="Arial"/>
        <w:lang w:val="en-GB"/>
      </w:rPr>
      <w:fldChar w:fldCharType="end"/>
    </w:r>
  </w:p>
  <w:p w14:paraId="5AC66933" w14:textId="766EBE3A" w:rsidR="00D0191F" w:rsidRPr="00FB2770" w:rsidRDefault="00115213"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15213"/>
    <w:rsid w:val="00126F1E"/>
    <w:rsid w:val="00133B26"/>
    <w:rsid w:val="001411E1"/>
    <w:rsid w:val="00177201"/>
    <w:rsid w:val="0018542D"/>
    <w:rsid w:val="001869BA"/>
    <w:rsid w:val="001A3482"/>
    <w:rsid w:val="001A364B"/>
    <w:rsid w:val="001B1A75"/>
    <w:rsid w:val="001D41A0"/>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3977"/>
    <w:rsid w:val="003E6F3B"/>
    <w:rsid w:val="003F6914"/>
    <w:rsid w:val="0040007C"/>
    <w:rsid w:val="0040048D"/>
    <w:rsid w:val="004079FC"/>
    <w:rsid w:val="004170DC"/>
    <w:rsid w:val="00423E42"/>
    <w:rsid w:val="0044029F"/>
    <w:rsid w:val="0045629A"/>
    <w:rsid w:val="00485BC6"/>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0CB6"/>
    <w:rsid w:val="006A584F"/>
    <w:rsid w:val="006D7F8E"/>
    <w:rsid w:val="006F41C1"/>
    <w:rsid w:val="00703144"/>
    <w:rsid w:val="0071164E"/>
    <w:rsid w:val="00724FB2"/>
    <w:rsid w:val="00743DA8"/>
    <w:rsid w:val="00765EF2"/>
    <w:rsid w:val="007712B8"/>
    <w:rsid w:val="00772C8D"/>
    <w:rsid w:val="00772EDB"/>
    <w:rsid w:val="0077495B"/>
    <w:rsid w:val="00795944"/>
    <w:rsid w:val="007B38A9"/>
    <w:rsid w:val="007D6DC0"/>
    <w:rsid w:val="007E1A11"/>
    <w:rsid w:val="007E39AB"/>
    <w:rsid w:val="00807C3C"/>
    <w:rsid w:val="00833FEF"/>
    <w:rsid w:val="00840109"/>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6ADA"/>
    <w:rsid w:val="00CA0147"/>
    <w:rsid w:val="00CA0F9D"/>
    <w:rsid w:val="00CA2F6E"/>
    <w:rsid w:val="00CA47C1"/>
    <w:rsid w:val="00CB5A16"/>
    <w:rsid w:val="00CD4B82"/>
    <w:rsid w:val="00CE050B"/>
    <w:rsid w:val="00D0191F"/>
    <w:rsid w:val="00D067EF"/>
    <w:rsid w:val="00D168DB"/>
    <w:rsid w:val="00D66980"/>
    <w:rsid w:val="00D77BAC"/>
    <w:rsid w:val="00DA4EF2"/>
    <w:rsid w:val="00DD0700"/>
    <w:rsid w:val="00DF025A"/>
    <w:rsid w:val="00DF27C2"/>
    <w:rsid w:val="00E0380C"/>
    <w:rsid w:val="00E261E8"/>
    <w:rsid w:val="00E33EFC"/>
    <w:rsid w:val="00E46382"/>
    <w:rsid w:val="00E80386"/>
    <w:rsid w:val="00E87DC7"/>
    <w:rsid w:val="00EC5C9A"/>
    <w:rsid w:val="00EF3183"/>
    <w:rsid w:val="00F027BE"/>
    <w:rsid w:val="00F05462"/>
    <w:rsid w:val="00F355BA"/>
    <w:rsid w:val="00F457DE"/>
    <w:rsid w:val="00F54271"/>
    <w:rsid w:val="00F70B72"/>
    <w:rsid w:val="00F95F53"/>
    <w:rsid w:val="00F966A5"/>
    <w:rsid w:val="00FB2770"/>
    <w:rsid w:val="00FB2D50"/>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50317-65B6-BA45-972A-C3F735A0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78</TotalTime>
  <Pages>9</Pages>
  <Words>1514</Words>
  <Characters>8544</Characters>
  <Application>Microsoft Macintosh Word</Application>
  <DocSecurity>0</DocSecurity>
  <Lines>371</Lines>
  <Paragraphs>279</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9779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14</cp:revision>
  <dcterms:created xsi:type="dcterms:W3CDTF">2016-10-03T05:12:00Z</dcterms:created>
  <dcterms:modified xsi:type="dcterms:W3CDTF">2016-10-04T17:47:00Z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